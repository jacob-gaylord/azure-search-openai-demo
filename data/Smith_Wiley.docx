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512" w:rsidRPr="000C6512" w:rsidRDefault="006862AB" w:rsidP="000C6512">
      <w:pPr>
        <w:pStyle w:val="ResumeHeading1"/>
        <w:rPr>
          <w:noProof/>
        </w:rPr>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748155" cy="174815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ley-Smith_Blank-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748155" cy="1748155"/>
                    </a:xfrm>
                    <a:prstGeom prst="rect">
                      <a:avLst/>
                    </a:prstGeom>
                  </pic:spPr>
                </pic:pic>
              </a:graphicData>
            </a:graphic>
            <wp14:sizeRelH relativeFrom="margin">
              <wp14:pctWidth>0</wp14:pctWidth>
            </wp14:sizeRelH>
            <wp14:sizeRelV relativeFrom="margin">
              <wp14:pctHeight>0</wp14:pctHeight>
            </wp14:sizeRelV>
          </wp:anchor>
        </w:drawing>
      </w:r>
      <w:r w:rsidR="000C6512" w:rsidRPr="000C6512">
        <w:rPr>
          <w:noProof/>
        </w:rPr>
        <w:t>WILLIAM WILEY SMITH</w:t>
      </w:r>
    </w:p>
    <w:p w:rsidR="000C6512" w:rsidRPr="000C6512" w:rsidRDefault="000C6512" w:rsidP="000C6512">
      <w:pPr>
        <w:pStyle w:val="ResumeHeading2"/>
        <w:rPr>
          <w:noProof/>
        </w:rPr>
      </w:pPr>
      <w:r w:rsidRPr="000C6512">
        <w:rPr>
          <w:noProof/>
        </w:rPr>
        <w:t>Specialty Certifications</w:t>
      </w:r>
    </w:p>
    <w:p w:rsidR="000C6512" w:rsidRPr="000C6512" w:rsidRDefault="000C6512" w:rsidP="000C6512">
      <w:pPr>
        <w:spacing w:after="0"/>
        <w:rPr>
          <w:noProof/>
        </w:rPr>
      </w:pPr>
      <w:r w:rsidRPr="000C6512">
        <w:rPr>
          <w:noProof/>
        </w:rPr>
        <w:t>OSHA 10-Hour Construction Safety</w:t>
      </w:r>
    </w:p>
    <w:p w:rsidR="000C6512" w:rsidRPr="000C6512" w:rsidRDefault="000C6512" w:rsidP="000C6512">
      <w:pPr>
        <w:spacing w:after="0"/>
        <w:rPr>
          <w:noProof/>
        </w:rPr>
      </w:pPr>
      <w:r w:rsidRPr="000C6512">
        <w:rPr>
          <w:noProof/>
        </w:rPr>
        <w:t xml:space="preserve">OSHA 30-Hour </w:t>
      </w:r>
      <w:r w:rsidR="006862AB" w:rsidRPr="000C6512">
        <w:rPr>
          <w:noProof/>
        </w:rPr>
        <w:t>Construction</w:t>
      </w:r>
      <w:r w:rsidR="006862AB" w:rsidRPr="000C6512">
        <w:rPr>
          <w:noProof/>
        </w:rPr>
        <w:t xml:space="preserve"> </w:t>
      </w:r>
      <w:r w:rsidRPr="000C6512">
        <w:rPr>
          <w:noProof/>
        </w:rPr>
        <w:t>Outreach Training Program</w:t>
      </w:r>
      <w:r w:rsidR="006862AB">
        <w:rPr>
          <w:noProof/>
        </w:rPr>
        <w:t xml:space="preserve"> </w:t>
      </w:r>
    </w:p>
    <w:p w:rsidR="000C6512" w:rsidRPr="000C6512" w:rsidRDefault="000C6512" w:rsidP="000C6512">
      <w:pPr>
        <w:spacing w:after="0"/>
        <w:rPr>
          <w:noProof/>
        </w:rPr>
      </w:pPr>
      <w:r w:rsidRPr="000C6512">
        <w:rPr>
          <w:noProof/>
        </w:rPr>
        <w:t>HAZWOPER 40-Hour</w:t>
      </w:r>
    </w:p>
    <w:p w:rsidR="000C6512" w:rsidRPr="000C6512" w:rsidRDefault="000C6512" w:rsidP="000C6512">
      <w:pPr>
        <w:spacing w:after="0"/>
        <w:rPr>
          <w:noProof/>
        </w:rPr>
      </w:pPr>
      <w:r w:rsidRPr="000C6512">
        <w:rPr>
          <w:noProof/>
        </w:rPr>
        <w:t xml:space="preserve">GCI -Geosynthetic </w:t>
      </w:r>
      <w:r w:rsidR="006862AB">
        <w:rPr>
          <w:noProof/>
        </w:rPr>
        <w:t>M</w:t>
      </w:r>
      <w:r w:rsidRPr="000C6512">
        <w:rPr>
          <w:noProof/>
        </w:rPr>
        <w:t xml:space="preserve">aterials and </w:t>
      </w:r>
      <w:r w:rsidR="006862AB">
        <w:rPr>
          <w:noProof/>
        </w:rPr>
        <w:t>C</w:t>
      </w:r>
      <w:r w:rsidRPr="000C6512">
        <w:rPr>
          <w:noProof/>
        </w:rPr>
        <w:t xml:space="preserve">ompacted </w:t>
      </w:r>
      <w:r w:rsidR="006862AB">
        <w:rPr>
          <w:noProof/>
        </w:rPr>
        <w:t>C</w:t>
      </w:r>
      <w:r w:rsidRPr="000C6512">
        <w:rPr>
          <w:noProof/>
        </w:rPr>
        <w:t xml:space="preserve">lay </w:t>
      </w:r>
      <w:r w:rsidR="006862AB">
        <w:rPr>
          <w:noProof/>
        </w:rPr>
        <w:t>L</w:t>
      </w:r>
      <w:r w:rsidRPr="000C6512">
        <w:rPr>
          <w:noProof/>
        </w:rPr>
        <w:t>iners</w:t>
      </w:r>
    </w:p>
    <w:p w:rsidR="000C6512" w:rsidRPr="000C6512" w:rsidRDefault="000C6512" w:rsidP="000C6512">
      <w:pPr>
        <w:spacing w:after="0"/>
        <w:rPr>
          <w:noProof/>
        </w:rPr>
      </w:pPr>
      <w:r w:rsidRPr="000C6512">
        <w:rPr>
          <w:noProof/>
        </w:rPr>
        <w:t>Certified, DOT Nuclear Moisture/Density Gauge</w:t>
      </w:r>
    </w:p>
    <w:p w:rsidR="000C6512" w:rsidRPr="000C6512" w:rsidRDefault="000C6512" w:rsidP="000C6512">
      <w:pPr>
        <w:spacing w:after="0"/>
        <w:rPr>
          <w:noProof/>
        </w:rPr>
      </w:pPr>
      <w:r w:rsidRPr="000C6512">
        <w:rPr>
          <w:noProof/>
        </w:rPr>
        <w:t>DOT Level 1 – Nuclear Density Gauge</w:t>
      </w:r>
    </w:p>
    <w:p w:rsidR="000C6512" w:rsidRPr="000C6512" w:rsidRDefault="000C6512" w:rsidP="000C6512">
      <w:pPr>
        <w:spacing w:after="0"/>
        <w:rPr>
          <w:noProof/>
        </w:rPr>
      </w:pPr>
      <w:r w:rsidRPr="000C6512">
        <w:rPr>
          <w:noProof/>
        </w:rPr>
        <w:t>Nuclear Density Gauge Operator Training</w:t>
      </w:r>
    </w:p>
    <w:p w:rsidR="000C6512" w:rsidRPr="000C6512" w:rsidRDefault="000C6512" w:rsidP="000C6512">
      <w:pPr>
        <w:pStyle w:val="ResumeHeading2"/>
        <w:rPr>
          <w:noProof/>
        </w:rPr>
      </w:pPr>
      <w:r w:rsidRPr="000C6512">
        <w:rPr>
          <w:noProof/>
        </w:rPr>
        <w:t>Professional Experience</w:t>
      </w:r>
    </w:p>
    <w:p w:rsidR="000C6512" w:rsidRPr="000C6512" w:rsidRDefault="000C6512" w:rsidP="000C6512">
      <w:pPr>
        <w:rPr>
          <w:noProof/>
        </w:rPr>
      </w:pPr>
      <w:r w:rsidRPr="000C6512">
        <w:rPr>
          <w:noProof/>
        </w:rPr>
        <w:t>Mr. Smith is an experienced Construction Quality Assurance (CQA) technician.  He has worked on numerous projects requiring soil placement as structural fill and clay liner for both landfill construction projects and as well as 26-years of experience with soil, concrete, asphalt, geosynthetics and other earthen type structures.  He routinely performs field monitoring and testing for structural fill and clay liners and other low permeable soil liners.  He provides guidance with handling different soil types.  Mr. Smith has also monitored the installation of over 10 million square feet of HDPE/LLDPE geomembrane liner, as well as many other geotextile, geonet, geocomposite, geogrid, and geosynthetic clay liner materials. Observed and documented numerous landfill gas system expansions. Observing gas well drilling, HDPE pipe welding and placement.</w:t>
      </w:r>
    </w:p>
    <w:p w:rsidR="000C6512" w:rsidRPr="000C6512" w:rsidRDefault="000C6512" w:rsidP="000C6512">
      <w:pPr>
        <w:pStyle w:val="ResumeHeading3"/>
        <w:rPr>
          <w:noProof/>
        </w:rPr>
      </w:pPr>
      <w:r w:rsidRPr="000C6512">
        <w:rPr>
          <w:noProof/>
        </w:rPr>
        <w:t xml:space="preserve">Construction Quality Assurance </w:t>
      </w:r>
    </w:p>
    <w:p w:rsidR="000C6512" w:rsidRPr="000C6512" w:rsidRDefault="000C6512" w:rsidP="000C6512">
      <w:pPr>
        <w:rPr>
          <w:rFonts w:ascii="Century Gothic" w:hAnsi="Century Gothic"/>
          <w:caps/>
          <w:noProof/>
          <w:color w:val="000000" w:themeColor="text1"/>
          <w:sz w:val="28"/>
        </w:rPr>
      </w:pPr>
      <w:r w:rsidRPr="000B3628">
        <w:rPr>
          <w:b/>
          <w:noProof/>
        </w:rPr>
        <w:t>New Hanover County, North Carolina, Landfill Cell 11 &amp; 12A Expansion</w:t>
      </w:r>
      <w:r w:rsidR="000B3628" w:rsidRPr="000B3628">
        <w:rPr>
          <w:b/>
          <w:noProof/>
        </w:rPr>
        <w:t>.</w:t>
      </w:r>
      <w:r w:rsidR="000B3628">
        <w:rPr>
          <w:noProof/>
        </w:rPr>
        <w:t xml:space="preserve"> </w:t>
      </w:r>
      <w:r w:rsidRPr="000C6512">
        <w:rPr>
          <w:noProof/>
        </w:rPr>
        <w:t>Performed construction quality assurance services for construction of a 18-acre cell at this landfill subgrade was placed and graded compacted, and tested along with the double 60-mil HDPE geomembrane liner and GCL. Geocomposit was placed over the liner with a 2-foot layer of native soil that met the project specifications.  The leachate collection system had also been installed according to the drawings and specifications for this project.</w:t>
      </w:r>
    </w:p>
    <w:p w:rsidR="000C6512" w:rsidRPr="000C6512" w:rsidRDefault="000C6512" w:rsidP="000B3628">
      <w:pPr>
        <w:rPr>
          <w:noProof/>
        </w:rPr>
      </w:pPr>
      <w:r w:rsidRPr="000B3628">
        <w:rPr>
          <w:b/>
          <w:noProof/>
        </w:rPr>
        <w:t>Augusta</w:t>
      </w:r>
      <w:r w:rsidR="000B3628" w:rsidRPr="000B3628">
        <w:rPr>
          <w:b/>
          <w:noProof/>
        </w:rPr>
        <w:t>,</w:t>
      </w:r>
      <w:r w:rsidRPr="000B3628">
        <w:rPr>
          <w:b/>
          <w:noProof/>
        </w:rPr>
        <w:t xml:space="preserve"> G</w:t>
      </w:r>
      <w:r w:rsidR="000B3628" w:rsidRPr="000B3628">
        <w:rPr>
          <w:b/>
          <w:noProof/>
        </w:rPr>
        <w:t>eorgia, ECM Landfill CQA.</w:t>
      </w:r>
      <w:r w:rsidR="000B3628">
        <w:rPr>
          <w:noProof/>
        </w:rPr>
        <w:t xml:space="preserve"> </w:t>
      </w:r>
      <w:r w:rsidRPr="000C6512">
        <w:rPr>
          <w:noProof/>
        </w:rPr>
        <w:t>Performed construction quality assurance services for construction of a 30-acre Final cover closure of Landfill. Observed the placement of 2 ft of compacted clay cover placed along with the 40-mil HDPE geomembrane liner and geosynthetic turf with 2 ft of protective cover placed to complete. Observed the placement of Perimeter landfill gas collection system</w:t>
      </w:r>
      <w:r w:rsidR="000B3628">
        <w:rPr>
          <w:noProof/>
        </w:rPr>
        <w:t>.</w:t>
      </w:r>
    </w:p>
    <w:p w:rsidR="000C6512" w:rsidRPr="000C6512" w:rsidRDefault="000C6512" w:rsidP="000C6512">
      <w:pPr>
        <w:rPr>
          <w:rFonts w:ascii="Century Gothic" w:hAnsi="Century Gothic"/>
          <w:caps/>
          <w:noProof/>
          <w:color w:val="000000" w:themeColor="text1"/>
          <w:sz w:val="28"/>
        </w:rPr>
      </w:pPr>
      <w:r w:rsidRPr="000B3628">
        <w:rPr>
          <w:b/>
          <w:noProof/>
        </w:rPr>
        <w:t>Dora</w:t>
      </w:r>
      <w:r w:rsidR="000B3628" w:rsidRPr="000B3628">
        <w:rPr>
          <w:b/>
          <w:noProof/>
        </w:rPr>
        <w:t>,</w:t>
      </w:r>
      <w:r w:rsidRPr="000B3628">
        <w:rPr>
          <w:b/>
          <w:noProof/>
        </w:rPr>
        <w:t xml:space="preserve"> A</w:t>
      </w:r>
      <w:r w:rsidR="000B3628" w:rsidRPr="000B3628">
        <w:rPr>
          <w:b/>
          <w:noProof/>
        </w:rPr>
        <w:t>labama, Pineview Landfill.</w:t>
      </w:r>
      <w:r w:rsidR="000B3628">
        <w:rPr>
          <w:noProof/>
        </w:rPr>
        <w:t xml:space="preserve"> </w:t>
      </w:r>
      <w:r w:rsidRPr="000C6512">
        <w:rPr>
          <w:noProof/>
        </w:rPr>
        <w:t>Observed Landfill gas system expansion that included gas well drilling, Observation of HDPE pipe fusing and placement and performing all documentation of work performed</w:t>
      </w:r>
      <w:r w:rsidR="000B3628">
        <w:rPr>
          <w:noProof/>
        </w:rPr>
        <w:t>.</w:t>
      </w:r>
      <w:r w:rsidRPr="000C6512">
        <w:rPr>
          <w:noProof/>
        </w:rPr>
        <w:t xml:space="preserve">  </w:t>
      </w:r>
    </w:p>
    <w:p w:rsidR="000C6512" w:rsidRPr="000C6512" w:rsidRDefault="008B5F75" w:rsidP="000C6512">
      <w:pPr>
        <w:rPr>
          <w:rFonts w:ascii="Century Gothic" w:hAnsi="Century Gothic"/>
          <w:caps/>
          <w:noProof/>
          <w:color w:val="000000" w:themeColor="text1"/>
          <w:sz w:val="28"/>
        </w:rPr>
      </w:pPr>
      <w:r w:rsidRPr="008B5F75">
        <w:rPr>
          <w:b/>
          <w:noProof/>
        </w:rPr>
        <w:t xml:space="preserve">Winder, Georgia, </w:t>
      </w:r>
      <w:r w:rsidR="000C6512" w:rsidRPr="008B5F75">
        <w:rPr>
          <w:b/>
          <w:noProof/>
        </w:rPr>
        <w:t xml:space="preserve">Oak </w:t>
      </w:r>
      <w:r>
        <w:rPr>
          <w:b/>
          <w:noProof/>
        </w:rPr>
        <w:t>G</w:t>
      </w:r>
      <w:r w:rsidR="000C6512" w:rsidRPr="008B5F75">
        <w:rPr>
          <w:b/>
          <w:noProof/>
        </w:rPr>
        <w:t xml:space="preserve">rove </w:t>
      </w:r>
      <w:r>
        <w:rPr>
          <w:b/>
          <w:noProof/>
        </w:rPr>
        <w:t>L</w:t>
      </w:r>
      <w:r w:rsidR="000C6512" w:rsidRPr="008B5F75">
        <w:rPr>
          <w:b/>
          <w:noProof/>
        </w:rPr>
        <w:t>andfill</w:t>
      </w:r>
      <w:r w:rsidRPr="008B5F75">
        <w:rPr>
          <w:b/>
          <w:noProof/>
        </w:rPr>
        <w:t>.</w:t>
      </w:r>
      <w:r w:rsidR="000C6512" w:rsidRPr="008B5F75">
        <w:rPr>
          <w:b/>
          <w:noProof/>
        </w:rPr>
        <w:t xml:space="preserve"> </w:t>
      </w:r>
      <w:r w:rsidR="000C6512" w:rsidRPr="000C6512">
        <w:rPr>
          <w:noProof/>
        </w:rPr>
        <w:t>Observed Landfill gas system expansion that included gas well drilling, Observation of HDPE pipe fusing and placement and performing all documentation of work performed</w:t>
      </w:r>
      <w:r>
        <w:rPr>
          <w:noProof/>
        </w:rPr>
        <w:t>.</w:t>
      </w:r>
    </w:p>
    <w:p w:rsidR="000C6512" w:rsidRPr="000C6512" w:rsidRDefault="000C6512" w:rsidP="00BD4E55">
      <w:pPr>
        <w:rPr>
          <w:noProof/>
        </w:rPr>
      </w:pPr>
      <w:r w:rsidRPr="00BD4E55">
        <w:rPr>
          <w:b/>
          <w:noProof/>
        </w:rPr>
        <w:t>New Hanover County, North Carolina, Landfill Cell 7 &amp; 8A Closure</w:t>
      </w:r>
      <w:r w:rsidR="00BD4E55">
        <w:rPr>
          <w:b/>
          <w:noProof/>
        </w:rPr>
        <w:t xml:space="preserve">. </w:t>
      </w:r>
      <w:r w:rsidRPr="000C6512">
        <w:rPr>
          <w:noProof/>
        </w:rPr>
        <w:t>Performed construction quality assurance services for construction of a 30-acre Final cover closure of Landfill.  Observed the placement of 6 inches of intermediate cover placed along with the 20-mil Scrim reinforced 20 mil liner with wind defende</w:t>
      </w:r>
      <w:bookmarkStart w:id="0" w:name="_GoBack"/>
      <w:bookmarkEnd w:id="0"/>
      <w:r w:rsidRPr="000C6512">
        <w:rPr>
          <w:noProof/>
        </w:rPr>
        <w:t xml:space="preserve">r placed on top to complete. Observed Landfill gas system expansion that </w:t>
      </w:r>
      <w:r w:rsidRPr="000C6512">
        <w:rPr>
          <w:noProof/>
        </w:rPr>
        <w:lastRenderedPageBreak/>
        <w:t>included and fusing of HDPE pipe and placement of horizontal collectors and performing all documentation of work performed</w:t>
      </w:r>
      <w:r w:rsidR="00BD4E55">
        <w:rPr>
          <w:noProof/>
        </w:rPr>
        <w:t xml:space="preserve">. </w:t>
      </w:r>
    </w:p>
    <w:p w:rsidR="000C6512" w:rsidRPr="000C6512" w:rsidRDefault="000C6512" w:rsidP="00BD4E55">
      <w:pPr>
        <w:rPr>
          <w:noProof/>
        </w:rPr>
      </w:pPr>
      <w:r w:rsidRPr="00BD4E55">
        <w:rPr>
          <w:b/>
          <w:noProof/>
        </w:rPr>
        <w:t>New Hanover County</w:t>
      </w:r>
      <w:r w:rsidR="00BD4E55">
        <w:rPr>
          <w:b/>
          <w:noProof/>
        </w:rPr>
        <w:t xml:space="preserve">, </w:t>
      </w:r>
      <w:r w:rsidRPr="00BD4E55">
        <w:rPr>
          <w:b/>
          <w:noProof/>
        </w:rPr>
        <w:t>Wilmington</w:t>
      </w:r>
      <w:r w:rsidR="00BD4E55">
        <w:rPr>
          <w:b/>
          <w:noProof/>
        </w:rPr>
        <w:t>,</w:t>
      </w:r>
      <w:r w:rsidRPr="00BD4E55">
        <w:rPr>
          <w:b/>
          <w:noProof/>
        </w:rPr>
        <w:t xml:space="preserve"> N</w:t>
      </w:r>
      <w:r w:rsidR="00BD4E55">
        <w:rPr>
          <w:b/>
          <w:noProof/>
        </w:rPr>
        <w:t xml:space="preserve">orth </w:t>
      </w:r>
      <w:r w:rsidRPr="00BD4E55">
        <w:rPr>
          <w:b/>
          <w:noProof/>
        </w:rPr>
        <w:t>C</w:t>
      </w:r>
      <w:r w:rsidR="00BD4E55">
        <w:rPr>
          <w:b/>
          <w:noProof/>
        </w:rPr>
        <w:t xml:space="preserve">arolina, </w:t>
      </w:r>
      <w:r w:rsidR="00BD4E55" w:rsidRPr="00BD4E55">
        <w:rPr>
          <w:b/>
          <w:noProof/>
        </w:rPr>
        <w:t>Phase 4</w:t>
      </w:r>
      <w:r w:rsidR="00BD4E55">
        <w:rPr>
          <w:b/>
          <w:noProof/>
        </w:rPr>
        <w:t xml:space="preserve"> </w:t>
      </w:r>
      <w:r w:rsidR="00BD4E55" w:rsidRPr="00BD4E55">
        <w:rPr>
          <w:b/>
          <w:noProof/>
        </w:rPr>
        <w:t>Landfill CQA</w:t>
      </w:r>
      <w:r w:rsidR="00BD4E55">
        <w:rPr>
          <w:b/>
          <w:noProof/>
        </w:rPr>
        <w:t xml:space="preserve">. </w:t>
      </w:r>
      <w:r w:rsidRPr="000C6512">
        <w:rPr>
          <w:noProof/>
        </w:rPr>
        <w:t>Performed construction quality assurance services for construction of a 30-acre Final cover closure of Landfill.  Observed the placement of 1 ft of intermediate cover placed along with the 40-mil HDPE geomembrane liner and geosynthetic turf with 2 ft of protective cover placed to complete. Observed Landfill gas system expansion that included and fusing of HDPE pipe and placement of horizontal collectors and performing all documentation of work performed</w:t>
      </w:r>
      <w:r w:rsidR="00BD4E55">
        <w:rPr>
          <w:noProof/>
        </w:rPr>
        <w:t xml:space="preserve">. </w:t>
      </w:r>
      <w:r w:rsidRPr="000C6512">
        <w:rPr>
          <w:noProof/>
        </w:rPr>
        <w:t xml:space="preserve">  </w:t>
      </w:r>
    </w:p>
    <w:p w:rsidR="000C6512" w:rsidRPr="000C6512" w:rsidRDefault="000C6512" w:rsidP="00BD4E55">
      <w:pPr>
        <w:rPr>
          <w:noProof/>
        </w:rPr>
      </w:pPr>
      <w:r w:rsidRPr="00BC00C3">
        <w:rPr>
          <w:b/>
          <w:noProof/>
        </w:rPr>
        <w:t>New Hanover County</w:t>
      </w:r>
      <w:r w:rsidR="00BC00C3" w:rsidRPr="00BC00C3">
        <w:rPr>
          <w:b/>
          <w:noProof/>
        </w:rPr>
        <w:t>, Wilmington, North Carolina,</w:t>
      </w:r>
      <w:r w:rsidRPr="00BC00C3">
        <w:rPr>
          <w:b/>
          <w:noProof/>
        </w:rPr>
        <w:t xml:space="preserve"> Landfill CQA</w:t>
      </w:r>
      <w:r w:rsidR="00BC00C3" w:rsidRPr="00BC00C3">
        <w:rPr>
          <w:b/>
          <w:noProof/>
        </w:rPr>
        <w:t>.</w:t>
      </w:r>
      <w:r w:rsidR="00BC00C3">
        <w:rPr>
          <w:noProof/>
        </w:rPr>
        <w:t xml:space="preserve"> </w:t>
      </w:r>
      <w:r w:rsidRPr="000C6512">
        <w:rPr>
          <w:noProof/>
        </w:rPr>
        <w:t>Performed construction quality assurance services for construction of a 15-acre Final cover closure of Landfill.  Observed the placement of 1 ft of intermediate cover placed along with the 40-mil HDPE geomembrane liner and geosynthetic turf with 2 ft of protective cover placed to complete. Observed the placement of Perimeter landfill gas collection system</w:t>
      </w:r>
      <w:r w:rsidR="00BC00C3">
        <w:rPr>
          <w:noProof/>
        </w:rPr>
        <w:t>.</w:t>
      </w:r>
    </w:p>
    <w:p w:rsidR="000C6512" w:rsidRPr="000C6512" w:rsidRDefault="00BC00C3" w:rsidP="000C6512">
      <w:pPr>
        <w:rPr>
          <w:rFonts w:ascii="Century Gothic" w:hAnsi="Century Gothic"/>
          <w:caps/>
          <w:noProof/>
          <w:color w:val="000000" w:themeColor="text1"/>
          <w:sz w:val="28"/>
        </w:rPr>
      </w:pPr>
      <w:r w:rsidRPr="00B07394">
        <w:rPr>
          <w:b/>
          <w:noProof/>
        </w:rPr>
        <w:t>Atlanta, Georgia,</w:t>
      </w:r>
      <w:r w:rsidR="00B07394" w:rsidRPr="00B07394">
        <w:rPr>
          <w:b/>
          <w:noProof/>
        </w:rPr>
        <w:t xml:space="preserve"> </w:t>
      </w:r>
      <w:r w:rsidR="000C6512" w:rsidRPr="00B07394">
        <w:rPr>
          <w:b/>
          <w:noProof/>
        </w:rPr>
        <w:t>Southern Company CQA</w:t>
      </w:r>
      <w:r w:rsidR="00B07394" w:rsidRPr="00B07394">
        <w:rPr>
          <w:b/>
          <w:noProof/>
        </w:rPr>
        <w:t>.</w:t>
      </w:r>
      <w:r w:rsidR="00B07394">
        <w:rPr>
          <w:noProof/>
        </w:rPr>
        <w:t xml:space="preserve"> </w:t>
      </w:r>
      <w:r w:rsidR="000C6512" w:rsidRPr="000C6512">
        <w:rPr>
          <w:noProof/>
        </w:rPr>
        <w:t>Performed construction quality assurance services for construction of a 40-acre Final cover closure of ash pond. Ash placed compacted and tested along with the 60-mil HDPE geomembrane liner.  Geo Turf was placed over the liner that met the project specifications. Performed CQA monitoring and documenting duties for the installation of 10-ac</w:t>
      </w:r>
      <w:r w:rsidR="00B07394">
        <w:rPr>
          <w:noProof/>
        </w:rPr>
        <w:t xml:space="preserve">re </w:t>
      </w:r>
      <w:r w:rsidR="000C6512" w:rsidRPr="000C6512">
        <w:rPr>
          <w:noProof/>
        </w:rPr>
        <w:t>stormwater basin</w:t>
      </w:r>
      <w:r w:rsidR="00B07394">
        <w:rPr>
          <w:noProof/>
        </w:rPr>
        <w:t>.</w:t>
      </w:r>
    </w:p>
    <w:p w:rsidR="000C6512" w:rsidRPr="000C6512" w:rsidRDefault="001D07FE" w:rsidP="001D07FE">
      <w:pPr>
        <w:rPr>
          <w:noProof/>
        </w:rPr>
      </w:pPr>
      <w:r w:rsidRPr="001D07FE">
        <w:rPr>
          <w:b/>
          <w:noProof/>
        </w:rPr>
        <w:t xml:space="preserve">North Little Rock, Arizona, </w:t>
      </w:r>
      <w:r w:rsidR="000C6512" w:rsidRPr="001D07FE">
        <w:rPr>
          <w:b/>
          <w:noProof/>
        </w:rPr>
        <w:t xml:space="preserve">Two Pine Landfill </w:t>
      </w:r>
      <w:r w:rsidRPr="001D07FE">
        <w:rPr>
          <w:b/>
          <w:noProof/>
        </w:rPr>
        <w:t xml:space="preserve">CQA. </w:t>
      </w:r>
      <w:r w:rsidR="000C6512" w:rsidRPr="000C6512">
        <w:rPr>
          <w:noProof/>
        </w:rPr>
        <w:t xml:space="preserve">Performed construction quality assurance services for construction of </w:t>
      </w:r>
      <w:r>
        <w:rPr>
          <w:noProof/>
        </w:rPr>
        <w:t xml:space="preserve">a </w:t>
      </w:r>
      <w:r w:rsidR="000C6512" w:rsidRPr="000C6512">
        <w:rPr>
          <w:noProof/>
        </w:rPr>
        <w:t>6</w:t>
      </w:r>
      <w:r>
        <w:rPr>
          <w:noProof/>
        </w:rPr>
        <w:t>-acre</w:t>
      </w:r>
      <w:r w:rsidR="000C6512" w:rsidRPr="000C6512">
        <w:rPr>
          <w:noProof/>
        </w:rPr>
        <w:t xml:space="preserve"> cell and acquiring preconstruction samples of protective cover and clay performing density test during the construction of engineering buffer and clay liner</w:t>
      </w:r>
      <w:r>
        <w:rPr>
          <w:noProof/>
        </w:rPr>
        <w:t>.</w:t>
      </w:r>
    </w:p>
    <w:p w:rsidR="000C6512" w:rsidRPr="000C6512" w:rsidRDefault="000C6512" w:rsidP="000C6512">
      <w:pPr>
        <w:rPr>
          <w:rFonts w:ascii="Century Gothic" w:hAnsi="Century Gothic"/>
          <w:caps/>
          <w:noProof/>
          <w:color w:val="000000" w:themeColor="text1"/>
          <w:sz w:val="28"/>
        </w:rPr>
      </w:pPr>
      <w:r w:rsidRPr="00486B3B">
        <w:rPr>
          <w:b/>
          <w:noProof/>
        </w:rPr>
        <w:t>Elgin</w:t>
      </w:r>
      <w:r w:rsidR="00486B3B" w:rsidRPr="00486B3B">
        <w:rPr>
          <w:b/>
          <w:noProof/>
        </w:rPr>
        <w:t>,</w:t>
      </w:r>
      <w:r w:rsidRPr="00486B3B">
        <w:rPr>
          <w:b/>
          <w:noProof/>
        </w:rPr>
        <w:t xml:space="preserve"> South Carolina</w:t>
      </w:r>
      <w:r w:rsidR="00486B3B" w:rsidRPr="00486B3B">
        <w:rPr>
          <w:b/>
          <w:noProof/>
        </w:rPr>
        <w:t xml:space="preserve"> Richland Landfill.</w:t>
      </w:r>
      <w:r w:rsidR="00486B3B">
        <w:rPr>
          <w:noProof/>
        </w:rPr>
        <w:t xml:space="preserve"> </w:t>
      </w:r>
      <w:r w:rsidRPr="000C6512">
        <w:rPr>
          <w:noProof/>
        </w:rPr>
        <w:t>Performed construction quality assurance services for construction of 16</w:t>
      </w:r>
      <w:r w:rsidR="00486B3B">
        <w:rPr>
          <w:noProof/>
        </w:rPr>
        <w:t>-acre</w:t>
      </w:r>
      <w:r w:rsidRPr="000C6512">
        <w:rPr>
          <w:noProof/>
        </w:rPr>
        <w:t xml:space="preserve"> cell and perimeter berm performing density test during the construction of berm and acquiring preconstruction samples of protective cover and clay</w:t>
      </w:r>
      <w:r w:rsidR="00486B3B">
        <w:rPr>
          <w:noProof/>
        </w:rPr>
        <w:t xml:space="preserve">. </w:t>
      </w:r>
      <w:r w:rsidRPr="000C6512">
        <w:rPr>
          <w:noProof/>
        </w:rPr>
        <w:t>Observed Landfill gas system expansion that included and fusing of HDPE pipe and placement f horizontal collectors and performing all</w:t>
      </w:r>
      <w:r w:rsidR="00486B3B">
        <w:rPr>
          <w:noProof/>
        </w:rPr>
        <w:t>.</w:t>
      </w:r>
    </w:p>
    <w:p w:rsidR="000C6512" w:rsidRPr="000C6512" w:rsidRDefault="000C6512" w:rsidP="00541FFC">
      <w:pPr>
        <w:rPr>
          <w:noProof/>
        </w:rPr>
      </w:pPr>
      <w:r w:rsidRPr="00C07004">
        <w:rPr>
          <w:b/>
          <w:noProof/>
        </w:rPr>
        <w:t>Sylmar</w:t>
      </w:r>
      <w:r w:rsidR="00C07004" w:rsidRPr="00C07004">
        <w:rPr>
          <w:b/>
          <w:noProof/>
        </w:rPr>
        <w:t>,</w:t>
      </w:r>
      <w:r w:rsidRPr="00C07004">
        <w:rPr>
          <w:b/>
          <w:noProof/>
        </w:rPr>
        <w:t xml:space="preserve"> C</w:t>
      </w:r>
      <w:r w:rsidR="00C07004" w:rsidRPr="00C07004">
        <w:rPr>
          <w:b/>
          <w:noProof/>
        </w:rPr>
        <w:t>alifornia, Sunshine Canyon CQA Team Supervision.</w:t>
      </w:r>
      <w:r w:rsidR="00C07004">
        <w:rPr>
          <w:noProof/>
        </w:rPr>
        <w:t xml:space="preserve"> </w:t>
      </w:r>
      <w:r w:rsidRPr="000C6512">
        <w:rPr>
          <w:noProof/>
        </w:rPr>
        <w:t>Performed and supervised up to four (4) CQA technicians at any given time for gas collection system oversight.  Supervis</w:t>
      </w:r>
      <w:r w:rsidR="00C07004">
        <w:rPr>
          <w:noProof/>
        </w:rPr>
        <w:t>ed</w:t>
      </w:r>
      <w:r w:rsidRPr="000C6512">
        <w:rPr>
          <w:noProof/>
        </w:rPr>
        <w:t xml:space="preserve"> personnel during extraction well installation which included five (5) drill rigs for installation of up to 158 wells. </w:t>
      </w:r>
      <w:r w:rsidR="00C07004">
        <w:rPr>
          <w:noProof/>
        </w:rPr>
        <w:t>C</w:t>
      </w:r>
      <w:r w:rsidRPr="000C6512">
        <w:rPr>
          <w:noProof/>
        </w:rPr>
        <w:t>oordinat</w:t>
      </w:r>
      <w:r w:rsidR="00C07004">
        <w:rPr>
          <w:noProof/>
        </w:rPr>
        <w:t>ed with</w:t>
      </w:r>
      <w:r w:rsidRPr="000C6512">
        <w:rPr>
          <w:noProof/>
        </w:rPr>
        <w:t xml:space="preserve"> multiple consultants, contractors, surveyor, and O&amp;M operators for system expansion. Supervis</w:t>
      </w:r>
      <w:r w:rsidR="00C07004">
        <w:rPr>
          <w:noProof/>
        </w:rPr>
        <w:t>ed</w:t>
      </w:r>
      <w:r w:rsidRPr="000C6512">
        <w:rPr>
          <w:noProof/>
        </w:rPr>
        <w:t>, coordinat</w:t>
      </w:r>
      <w:r w:rsidR="00C07004">
        <w:rPr>
          <w:noProof/>
        </w:rPr>
        <w:t>ed</w:t>
      </w:r>
      <w:r w:rsidRPr="000C6512">
        <w:rPr>
          <w:noProof/>
        </w:rPr>
        <w:t>, and overs</w:t>
      </w:r>
      <w:r w:rsidR="00C07004">
        <w:rPr>
          <w:noProof/>
        </w:rPr>
        <w:t>aw</w:t>
      </w:r>
      <w:r w:rsidRPr="000C6512">
        <w:rPr>
          <w:noProof/>
        </w:rPr>
        <w:t xml:space="preserve"> landfill gas system header/lateral piping, air supply, and condensate force main.</w:t>
      </w:r>
      <w:r w:rsidR="00C07004">
        <w:rPr>
          <w:noProof/>
        </w:rPr>
        <w:t xml:space="preserve"> </w:t>
      </w:r>
      <w:r w:rsidRPr="000C6512">
        <w:rPr>
          <w:noProof/>
        </w:rPr>
        <w:t>Overs</w:t>
      </w:r>
      <w:r w:rsidR="00C07004">
        <w:rPr>
          <w:noProof/>
        </w:rPr>
        <w:t>aw</w:t>
      </w:r>
      <w:r w:rsidRPr="000C6512">
        <w:rPr>
          <w:noProof/>
        </w:rPr>
        <w:t xml:space="preserve"> and coordinat</w:t>
      </w:r>
      <w:r w:rsidR="00C07004">
        <w:rPr>
          <w:noProof/>
        </w:rPr>
        <w:t>ed</w:t>
      </w:r>
      <w:r w:rsidRPr="000C6512">
        <w:rPr>
          <w:noProof/>
        </w:rPr>
        <w:t xml:space="preserve"> gas collection and control system features to facilitate turf closure.</w:t>
      </w:r>
    </w:p>
    <w:p w:rsidR="000C6512" w:rsidRPr="000C6512" w:rsidRDefault="00FD3920" w:rsidP="000C6512">
      <w:pPr>
        <w:rPr>
          <w:rFonts w:ascii="Century Gothic" w:hAnsi="Century Gothic"/>
          <w:caps/>
          <w:noProof/>
          <w:color w:val="000000" w:themeColor="text1"/>
          <w:sz w:val="28"/>
        </w:rPr>
      </w:pPr>
      <w:r w:rsidRPr="00FD3920">
        <w:rPr>
          <w:b/>
          <w:noProof/>
        </w:rPr>
        <w:t xml:space="preserve">Jackson, South Carolina, </w:t>
      </w:r>
      <w:r w:rsidR="000C6512" w:rsidRPr="00FD3920">
        <w:rPr>
          <w:b/>
          <w:noProof/>
        </w:rPr>
        <w:t xml:space="preserve">Three Rivers Solid Waste Authority </w:t>
      </w:r>
      <w:r w:rsidRPr="00FD3920">
        <w:rPr>
          <w:b/>
          <w:noProof/>
        </w:rPr>
        <w:t>Landfill.</w:t>
      </w:r>
      <w:r>
        <w:rPr>
          <w:noProof/>
        </w:rPr>
        <w:t xml:space="preserve"> </w:t>
      </w:r>
      <w:r w:rsidR="000C6512" w:rsidRPr="000C6512">
        <w:rPr>
          <w:noProof/>
        </w:rPr>
        <w:t>Observed Landfill gas system expansion that included and fusing of HDPE pipe and placement of horizontal collectors and performing all documentation of work performed</w:t>
      </w:r>
      <w:r>
        <w:rPr>
          <w:noProof/>
        </w:rPr>
        <w:t>.</w:t>
      </w:r>
    </w:p>
    <w:p w:rsidR="000C6512" w:rsidRPr="000C6512" w:rsidRDefault="000C6512" w:rsidP="008D39D9">
      <w:pPr>
        <w:rPr>
          <w:noProof/>
        </w:rPr>
      </w:pPr>
      <w:r w:rsidRPr="008D39D9">
        <w:rPr>
          <w:b/>
          <w:noProof/>
        </w:rPr>
        <w:t>Dorchester</w:t>
      </w:r>
      <w:r w:rsidR="008D39D9" w:rsidRPr="008D39D9">
        <w:rPr>
          <w:b/>
          <w:noProof/>
        </w:rPr>
        <w:t>,</w:t>
      </w:r>
      <w:r w:rsidRPr="008D39D9">
        <w:rPr>
          <w:b/>
          <w:noProof/>
        </w:rPr>
        <w:t xml:space="preserve"> South Carolina</w:t>
      </w:r>
      <w:r w:rsidR="008D39D9" w:rsidRPr="008D39D9">
        <w:rPr>
          <w:b/>
          <w:noProof/>
        </w:rPr>
        <w:t>, Oakridge Landfill.</w:t>
      </w:r>
      <w:r w:rsidR="008D39D9">
        <w:rPr>
          <w:noProof/>
        </w:rPr>
        <w:t xml:space="preserve"> </w:t>
      </w:r>
      <w:r w:rsidRPr="000C6512">
        <w:rPr>
          <w:noProof/>
        </w:rPr>
        <w:t xml:space="preserve">Observed </w:t>
      </w:r>
      <w:r w:rsidR="008D39D9">
        <w:rPr>
          <w:noProof/>
        </w:rPr>
        <w:t>l</w:t>
      </w:r>
      <w:r w:rsidRPr="000C6512">
        <w:rPr>
          <w:noProof/>
        </w:rPr>
        <w:t xml:space="preserve">andfill gas system expansion that included gas well drilling, Observation of HDPE pipe fusing and placement and performing all documentation of work performed  </w:t>
      </w:r>
    </w:p>
    <w:p w:rsidR="000C6512" w:rsidRPr="000C6512" w:rsidRDefault="000C6512" w:rsidP="000C6512">
      <w:pPr>
        <w:rPr>
          <w:rFonts w:ascii="Century Gothic" w:hAnsi="Century Gothic"/>
          <w:caps/>
          <w:noProof/>
          <w:color w:val="000000" w:themeColor="text1"/>
          <w:sz w:val="28"/>
        </w:rPr>
      </w:pPr>
      <w:r w:rsidRPr="008D39D9">
        <w:rPr>
          <w:b/>
          <w:noProof/>
        </w:rPr>
        <w:t>Savannah</w:t>
      </w:r>
      <w:r w:rsidR="008D39D9" w:rsidRPr="008D39D9">
        <w:rPr>
          <w:b/>
          <w:noProof/>
        </w:rPr>
        <w:t>,</w:t>
      </w:r>
      <w:r w:rsidRPr="008D39D9">
        <w:rPr>
          <w:b/>
          <w:noProof/>
        </w:rPr>
        <w:t xml:space="preserve"> G</w:t>
      </w:r>
      <w:r w:rsidR="008D39D9" w:rsidRPr="008D39D9">
        <w:rPr>
          <w:b/>
          <w:noProof/>
        </w:rPr>
        <w:t>eorgia, Superior Landfill.</w:t>
      </w:r>
      <w:r w:rsidR="008D39D9">
        <w:rPr>
          <w:noProof/>
        </w:rPr>
        <w:t xml:space="preserve"> </w:t>
      </w:r>
      <w:r w:rsidRPr="000C6512">
        <w:rPr>
          <w:noProof/>
        </w:rPr>
        <w:t>Observed Landfill gas system expansion that included gas well drilling, Observation of HDPE pipe fusing and placement and performing all documentation of work performed</w:t>
      </w:r>
      <w:r w:rsidR="008D39D9">
        <w:rPr>
          <w:noProof/>
        </w:rPr>
        <w:t>.</w:t>
      </w:r>
      <w:r w:rsidRPr="000C6512">
        <w:rPr>
          <w:noProof/>
        </w:rPr>
        <w:t xml:space="preserve"> </w:t>
      </w:r>
    </w:p>
    <w:p w:rsidR="000C6512" w:rsidRPr="000C6512" w:rsidRDefault="000C6512" w:rsidP="008D39D9">
      <w:pPr>
        <w:rPr>
          <w:noProof/>
        </w:rPr>
      </w:pPr>
      <w:r w:rsidRPr="008D39D9">
        <w:rPr>
          <w:b/>
          <w:noProof/>
        </w:rPr>
        <w:lastRenderedPageBreak/>
        <w:t>Jackson</w:t>
      </w:r>
      <w:r w:rsidR="008D39D9" w:rsidRPr="008D39D9">
        <w:rPr>
          <w:b/>
          <w:noProof/>
        </w:rPr>
        <w:t>,</w:t>
      </w:r>
      <w:r w:rsidRPr="008D39D9">
        <w:rPr>
          <w:b/>
          <w:noProof/>
        </w:rPr>
        <w:t xml:space="preserve"> South Carolina</w:t>
      </w:r>
      <w:r w:rsidR="008D39D9" w:rsidRPr="008D39D9">
        <w:rPr>
          <w:b/>
          <w:noProof/>
        </w:rPr>
        <w:t>, Three Rivers Solid Waste Authority Landfill.</w:t>
      </w:r>
      <w:r w:rsidR="008D39D9">
        <w:rPr>
          <w:noProof/>
        </w:rPr>
        <w:t xml:space="preserve"> </w:t>
      </w:r>
      <w:r w:rsidRPr="000C6512">
        <w:rPr>
          <w:noProof/>
        </w:rPr>
        <w:t>Observed Landfill gas system expansion that included gas well drilling, Observation of HDPE pipe fusing and placement and performing all documentation of work performed</w:t>
      </w:r>
      <w:r w:rsidR="008D39D9">
        <w:rPr>
          <w:noProof/>
        </w:rPr>
        <w:t>.</w:t>
      </w:r>
    </w:p>
    <w:p w:rsidR="000C6512" w:rsidRPr="000C6512" w:rsidRDefault="000C6512" w:rsidP="000C6512">
      <w:pPr>
        <w:rPr>
          <w:rFonts w:ascii="Century Gothic" w:hAnsi="Century Gothic"/>
          <w:caps/>
          <w:noProof/>
          <w:color w:val="000000" w:themeColor="text1"/>
          <w:sz w:val="28"/>
        </w:rPr>
      </w:pPr>
      <w:r w:rsidRPr="003F2687">
        <w:rPr>
          <w:b/>
          <w:noProof/>
        </w:rPr>
        <w:t>Pompano Beach, F</w:t>
      </w:r>
      <w:r w:rsidR="003F2687" w:rsidRPr="003F2687">
        <w:rPr>
          <w:b/>
          <w:noProof/>
        </w:rPr>
        <w:t>lorida, Monarch Landfill.</w:t>
      </w:r>
      <w:r w:rsidR="003F2687">
        <w:rPr>
          <w:noProof/>
        </w:rPr>
        <w:t xml:space="preserve"> </w:t>
      </w:r>
      <w:r w:rsidRPr="000C6512">
        <w:rPr>
          <w:noProof/>
        </w:rPr>
        <w:t>Observed Landfill gas system expansion that included installation of temporary flair, gas well drilling, Observation of HDPE pipe fusing and placement and performing all documentation of work performed</w:t>
      </w:r>
      <w:r w:rsidR="003F2687">
        <w:rPr>
          <w:noProof/>
        </w:rPr>
        <w:t>.</w:t>
      </w:r>
    </w:p>
    <w:p w:rsidR="000C6512" w:rsidRPr="000C6512" w:rsidRDefault="00AB7A15" w:rsidP="000C6512">
      <w:pPr>
        <w:rPr>
          <w:rFonts w:ascii="Century Gothic" w:hAnsi="Century Gothic"/>
          <w:caps/>
          <w:noProof/>
          <w:color w:val="000000" w:themeColor="text1"/>
          <w:sz w:val="28"/>
        </w:rPr>
      </w:pPr>
      <w:r w:rsidRPr="00AB7A15">
        <w:rPr>
          <w:b/>
          <w:noProof/>
        </w:rPr>
        <w:t xml:space="preserve">Okeechobee, Florida, </w:t>
      </w:r>
      <w:r w:rsidR="000C6512" w:rsidRPr="00AB7A15">
        <w:rPr>
          <w:b/>
          <w:noProof/>
        </w:rPr>
        <w:t>Okeechobee Landfill</w:t>
      </w:r>
      <w:r w:rsidRPr="00AB7A15">
        <w:rPr>
          <w:b/>
          <w:noProof/>
        </w:rPr>
        <w:t>.</w:t>
      </w:r>
      <w:r>
        <w:rPr>
          <w:noProof/>
        </w:rPr>
        <w:t xml:space="preserve"> </w:t>
      </w:r>
      <w:r w:rsidR="000C6512" w:rsidRPr="000C6512">
        <w:rPr>
          <w:noProof/>
        </w:rPr>
        <w:t>Observed Landfill gas system expansion that included gas well drilling, Observation of HDPE pipe fusing and placement and performing all documentation of work performed</w:t>
      </w:r>
      <w:r>
        <w:rPr>
          <w:noProof/>
        </w:rPr>
        <w:t>.</w:t>
      </w:r>
    </w:p>
    <w:p w:rsidR="000C6512" w:rsidRPr="000C6512" w:rsidRDefault="00E206D7" w:rsidP="000C6512">
      <w:pPr>
        <w:rPr>
          <w:rFonts w:ascii="Century Gothic" w:hAnsi="Century Gothic"/>
          <w:caps/>
          <w:noProof/>
          <w:color w:val="000000" w:themeColor="text1"/>
          <w:sz w:val="28"/>
        </w:rPr>
      </w:pPr>
      <w:r w:rsidRPr="00E206D7">
        <w:rPr>
          <w:b/>
          <w:noProof/>
        </w:rPr>
        <w:t xml:space="preserve">Kershaw, South Carolina, </w:t>
      </w:r>
      <w:r w:rsidR="000C6512" w:rsidRPr="00E206D7">
        <w:rPr>
          <w:b/>
          <w:noProof/>
        </w:rPr>
        <w:t>Haile Gold Mine CQA</w:t>
      </w:r>
      <w:r w:rsidRPr="00E206D7">
        <w:rPr>
          <w:b/>
          <w:noProof/>
        </w:rPr>
        <w:t>.</w:t>
      </w:r>
      <w:r>
        <w:rPr>
          <w:noProof/>
        </w:rPr>
        <w:t xml:space="preserve"> </w:t>
      </w:r>
      <w:r w:rsidR="000C6512" w:rsidRPr="000C6512">
        <w:rPr>
          <w:noProof/>
        </w:rPr>
        <w:t xml:space="preserve">Performed construction quality assurance services for construction of </w:t>
      </w:r>
      <w:r>
        <w:rPr>
          <w:noProof/>
        </w:rPr>
        <w:t>600-acre</w:t>
      </w:r>
      <w:r w:rsidR="000C6512" w:rsidRPr="000C6512">
        <w:rPr>
          <w:noProof/>
        </w:rPr>
        <w:t xml:space="preserve"> cells and storm water ponds at this landfill.  A 1-foot clay soil liner was placed, compacted, and tested along with the 60-mil and 80-mil HDPE geomembrane liner.  Geocomposit was placed over the liner with a 2-foot layer of native soil that met the project specifications.  The leachate collection system had also been installed according to the drawings and specifications for this project. </w:t>
      </w:r>
    </w:p>
    <w:p w:rsidR="000C6512" w:rsidRPr="000C6512" w:rsidRDefault="00B24B9C" w:rsidP="000C6512">
      <w:pPr>
        <w:rPr>
          <w:rFonts w:ascii="Century Gothic" w:hAnsi="Century Gothic"/>
          <w:caps/>
          <w:noProof/>
          <w:color w:val="000000" w:themeColor="text1"/>
          <w:sz w:val="28"/>
        </w:rPr>
      </w:pPr>
      <w:r w:rsidRPr="00B24B9C">
        <w:rPr>
          <w:b/>
          <w:noProof/>
        </w:rPr>
        <w:t xml:space="preserve">Ooluga, Oklahoma, </w:t>
      </w:r>
      <w:r w:rsidR="000C6512" w:rsidRPr="00B24B9C">
        <w:rPr>
          <w:b/>
          <w:noProof/>
        </w:rPr>
        <w:t>Public Service Company of Oklahoma (AEP)</w:t>
      </w:r>
      <w:r w:rsidRPr="00B24B9C">
        <w:rPr>
          <w:b/>
          <w:noProof/>
        </w:rPr>
        <w:t xml:space="preserve"> </w:t>
      </w:r>
      <w:r w:rsidR="000C6512" w:rsidRPr="00B24B9C">
        <w:rPr>
          <w:b/>
          <w:noProof/>
        </w:rPr>
        <w:t>Landfill CQA</w:t>
      </w:r>
      <w:r w:rsidRPr="00B24B9C">
        <w:rPr>
          <w:b/>
          <w:noProof/>
        </w:rPr>
        <w:t>.</w:t>
      </w:r>
      <w:r>
        <w:rPr>
          <w:noProof/>
        </w:rPr>
        <w:t xml:space="preserve"> </w:t>
      </w:r>
      <w:r w:rsidR="000C6512" w:rsidRPr="000C6512">
        <w:rPr>
          <w:noProof/>
        </w:rPr>
        <w:t xml:space="preserve">Performed construction quality assurance services for construction of a 120-acre Fly Ash cell at this landfill. Ash placed compacted and tested along with the 60-mil HDPE geomembrane liner.  Geocomposit was placed over the liner with a 2-foot layer of soil that met the project specifications.  The leachate collection system had also been installed according to the drawings and specifications for this project. Also, Performed CQA monitoring and documenting duties for the installation of a 4-acre Leachate impoundment pond and 15- </w:t>
      </w:r>
      <w:r>
        <w:rPr>
          <w:noProof/>
        </w:rPr>
        <w:t>acre</w:t>
      </w:r>
      <w:r w:rsidR="000C6512" w:rsidRPr="000C6512">
        <w:rPr>
          <w:noProof/>
        </w:rPr>
        <w:t xml:space="preserve"> stormwater basi</w:t>
      </w:r>
      <w:r>
        <w:rPr>
          <w:noProof/>
        </w:rPr>
        <w:t>n.</w:t>
      </w:r>
    </w:p>
    <w:p w:rsidR="000C6512" w:rsidRPr="000C6512" w:rsidRDefault="00996E7A" w:rsidP="000C6512">
      <w:pPr>
        <w:rPr>
          <w:rFonts w:ascii="Century Gothic" w:hAnsi="Century Gothic"/>
          <w:caps/>
          <w:noProof/>
          <w:color w:val="000000" w:themeColor="text1"/>
          <w:sz w:val="28"/>
        </w:rPr>
      </w:pPr>
      <w:r w:rsidRPr="00996E7A">
        <w:rPr>
          <w:b/>
          <w:noProof/>
        </w:rPr>
        <w:t xml:space="preserve">Hillsboro, Alabama, </w:t>
      </w:r>
      <w:r w:rsidR="000C6512" w:rsidRPr="00996E7A">
        <w:rPr>
          <w:b/>
          <w:noProof/>
        </w:rPr>
        <w:t>Morris Farms Landfill CQA</w:t>
      </w:r>
      <w:r w:rsidRPr="00996E7A">
        <w:rPr>
          <w:b/>
          <w:noProof/>
        </w:rPr>
        <w:t>.</w:t>
      </w:r>
      <w:r>
        <w:rPr>
          <w:noProof/>
        </w:rPr>
        <w:t xml:space="preserve"> </w:t>
      </w:r>
      <w:r w:rsidR="000C6512" w:rsidRPr="000C6512">
        <w:rPr>
          <w:noProof/>
        </w:rPr>
        <w:t xml:space="preserve">Performed construction quality assurance services for construction of a 9-acre cell at this landfill.  A 2-foot clay soil liner was placed, compacted, and tested along with the 60-mil HDPE geomembrane liner.  Geocomposit was placed over the liner with a 2-foot layer of native soil that met the project specifications.  The leachate collection system had also been installed according to the drawings and specifications for this project. Also, Performed CQA monitoring and documenting duties for the installation of a 10-acre cap for final closure of the existing landfill. Monitored and documented the installation of the final cover soils according to the construction plans.  </w:t>
      </w:r>
    </w:p>
    <w:p w:rsidR="000C6512" w:rsidRPr="000C6512" w:rsidRDefault="00996E7A" w:rsidP="000C6512">
      <w:pPr>
        <w:rPr>
          <w:rFonts w:ascii="Century Gothic" w:hAnsi="Century Gothic"/>
          <w:caps/>
          <w:noProof/>
          <w:color w:val="000000" w:themeColor="text1"/>
          <w:sz w:val="28"/>
        </w:rPr>
      </w:pPr>
      <w:r w:rsidRPr="00996E7A">
        <w:rPr>
          <w:b/>
          <w:noProof/>
        </w:rPr>
        <w:t xml:space="preserve">Savannah, Georgia, </w:t>
      </w:r>
      <w:r w:rsidR="000C6512" w:rsidRPr="00996E7A">
        <w:rPr>
          <w:b/>
          <w:noProof/>
        </w:rPr>
        <w:t>Savannah Regional Industrial Landfill CQA</w:t>
      </w:r>
      <w:r w:rsidRPr="00996E7A">
        <w:rPr>
          <w:b/>
          <w:noProof/>
        </w:rPr>
        <w:t xml:space="preserve">. </w:t>
      </w:r>
      <w:r w:rsidR="000C6512" w:rsidRPr="000C6512">
        <w:rPr>
          <w:noProof/>
        </w:rPr>
        <w:t>Performed construction quality assurance services for construction of a 9.2-acre Subtitle D cell at this landfill.  A perimeter access berm was installed for road access to the landfill and leachate tanks.  Unacceptable fill was removed from the cell footprint and the underdrain system installed.  A 2-foot clay soil liner was placed, compacted, and tested along with the 60-mil HDPE geomembrane liner.  Geocomposit was placed over the liner with a 2-foot layer of native soil that met the project specifications.  The leachate collection system had also been installed according to the drawings and specifications for this project.</w:t>
      </w:r>
    </w:p>
    <w:p w:rsidR="000C6512" w:rsidRPr="000C6512" w:rsidRDefault="008309AC" w:rsidP="008309AC">
      <w:pPr>
        <w:rPr>
          <w:noProof/>
        </w:rPr>
      </w:pPr>
      <w:r w:rsidRPr="008309AC">
        <w:rPr>
          <w:b/>
          <w:noProof/>
        </w:rPr>
        <w:t xml:space="preserve">Duette, Florida, </w:t>
      </w:r>
      <w:r w:rsidR="000C6512" w:rsidRPr="008309AC">
        <w:rPr>
          <w:b/>
          <w:noProof/>
        </w:rPr>
        <w:t>North Manatee Landfill</w:t>
      </w:r>
      <w:r w:rsidRPr="008309AC">
        <w:rPr>
          <w:b/>
          <w:noProof/>
        </w:rPr>
        <w:t xml:space="preserve"> CQA.</w:t>
      </w:r>
      <w:r w:rsidR="000C6512" w:rsidRPr="000C6512">
        <w:rPr>
          <w:noProof/>
        </w:rPr>
        <w:t xml:space="preserve"> Performed CQA monitoring and documenting duties for the installation of a 9-acre cell for a C&amp;D landfill.  Monitored the installation and decommissioning of a temporary under drain system that was required for this construction project.  Worked with the Contractor to assure proper installation and conditioning for the liner materials both soil and geosynthetic.  Mr. Smith also oversaw the installation for the protective cover and the leachate collection system and assisted in preparation of the Construction Documentation Report.</w:t>
      </w:r>
    </w:p>
    <w:p w:rsidR="000C6512" w:rsidRPr="000C6512" w:rsidRDefault="00DA0BD0" w:rsidP="008309AC">
      <w:pPr>
        <w:rPr>
          <w:noProof/>
        </w:rPr>
      </w:pPr>
      <w:r w:rsidRPr="00DA0BD0">
        <w:rPr>
          <w:b/>
          <w:noProof/>
        </w:rPr>
        <w:lastRenderedPageBreak/>
        <w:t xml:space="preserve">Ragland, Alabama, </w:t>
      </w:r>
      <w:r w:rsidR="000C6512" w:rsidRPr="00DA0BD0">
        <w:rPr>
          <w:b/>
          <w:noProof/>
        </w:rPr>
        <w:t xml:space="preserve">Cedar Hill Landfill </w:t>
      </w:r>
      <w:r w:rsidRPr="00DA0BD0">
        <w:rPr>
          <w:b/>
          <w:noProof/>
        </w:rPr>
        <w:t>CQA.</w:t>
      </w:r>
      <w:r>
        <w:rPr>
          <w:noProof/>
        </w:rPr>
        <w:t xml:space="preserve"> </w:t>
      </w:r>
      <w:r w:rsidR="000C6512" w:rsidRPr="000C6512">
        <w:rPr>
          <w:noProof/>
        </w:rPr>
        <w:t>Performed CQA monitoring and documenting duties for the installation of an 8-acre cell Cell 6B for an MSW landfill. Worked with the Contractor to achieve proper grade and the installation of a geogrid over a partial area of the cell. Assured the proper installation and conditioning for the soils and liner materials and assisted in preparation of the Construction Documentation Report.</w:t>
      </w:r>
    </w:p>
    <w:p w:rsidR="000C6512" w:rsidRPr="000C6512" w:rsidRDefault="00E91456" w:rsidP="00E91456">
      <w:pPr>
        <w:rPr>
          <w:noProof/>
        </w:rPr>
      </w:pPr>
      <w:r w:rsidRPr="00E91456">
        <w:rPr>
          <w:b/>
          <w:noProof/>
        </w:rPr>
        <w:t xml:space="preserve">Valdosta, Georgia, </w:t>
      </w:r>
      <w:r w:rsidR="000C6512" w:rsidRPr="00E91456">
        <w:rPr>
          <w:b/>
          <w:noProof/>
        </w:rPr>
        <w:t>Evergreen Landfill</w:t>
      </w:r>
      <w:r w:rsidRPr="00E91456">
        <w:rPr>
          <w:b/>
          <w:noProof/>
        </w:rPr>
        <w:t>.</w:t>
      </w:r>
      <w:r w:rsidR="000C6512" w:rsidRPr="000C6512">
        <w:rPr>
          <w:noProof/>
        </w:rPr>
        <w:t xml:space="preserve"> Performed CQA monitoring and documenting duties for the installation of a 22-acre cell for a new landfill.   Worked with the Contractor to archive proper installation and conditioning for the liner materials.  Assisted in preparation of the Construction Documentation Report.  </w:t>
      </w:r>
    </w:p>
    <w:p w:rsidR="000C6512" w:rsidRPr="000C6512" w:rsidRDefault="00BC2B3C" w:rsidP="00BC2B3C">
      <w:pPr>
        <w:rPr>
          <w:noProof/>
        </w:rPr>
      </w:pPr>
      <w:r w:rsidRPr="00BC2B3C">
        <w:rPr>
          <w:b/>
          <w:noProof/>
        </w:rPr>
        <w:t xml:space="preserve">Oak Ridge Reservation, Tennessee, </w:t>
      </w:r>
      <w:r w:rsidR="000C6512" w:rsidRPr="00BC2B3C">
        <w:rPr>
          <w:b/>
          <w:noProof/>
        </w:rPr>
        <w:t>Environmental Management Waste Management Facility Cell 5, Y-12 Complex</w:t>
      </w:r>
      <w:r w:rsidRPr="00BC2B3C">
        <w:rPr>
          <w:b/>
          <w:noProof/>
        </w:rPr>
        <w:t>.</w:t>
      </w:r>
      <w:r>
        <w:rPr>
          <w:noProof/>
        </w:rPr>
        <w:t xml:space="preserve"> </w:t>
      </w:r>
      <w:r w:rsidR="000C6512" w:rsidRPr="000C6512">
        <w:rPr>
          <w:noProof/>
        </w:rPr>
        <w:t xml:space="preserve">Performed CQA monitoring and documenting duties for the installation of a 6-acre cell for the exiting Subtitle C landfill.  Monitored and documented the installation of the structural fill and double composite liner system that included a bentonite amended soil liner, geomembrane, geocomposit drainage layer, geotextile, and protective cover according to the CQA plan, construction drawings, and specifications. Worked with the Contractor to archive proper installation and conditioning for the liner materials.  </w:t>
      </w:r>
    </w:p>
    <w:p w:rsidR="000C6512" w:rsidRPr="000C6512" w:rsidRDefault="008376CD" w:rsidP="008376CD">
      <w:pPr>
        <w:rPr>
          <w:noProof/>
        </w:rPr>
      </w:pPr>
      <w:r w:rsidRPr="008376CD">
        <w:rPr>
          <w:b/>
          <w:noProof/>
        </w:rPr>
        <w:t xml:space="preserve">Darlington, South Carolina, </w:t>
      </w:r>
      <w:r w:rsidR="000C6512" w:rsidRPr="008376CD">
        <w:rPr>
          <w:b/>
          <w:noProof/>
        </w:rPr>
        <w:t>Final Closure of Landfill 245</w:t>
      </w:r>
      <w:r w:rsidRPr="008376CD">
        <w:rPr>
          <w:b/>
          <w:noProof/>
        </w:rPr>
        <w:t>.</w:t>
      </w:r>
      <w:r>
        <w:rPr>
          <w:noProof/>
        </w:rPr>
        <w:t xml:space="preserve"> </w:t>
      </w:r>
      <w:r w:rsidR="000C6512" w:rsidRPr="000C6512">
        <w:rPr>
          <w:noProof/>
        </w:rPr>
        <w:t xml:space="preserve">Performed CQA monitoring and documenting duties for the installation of a 3-acre cap for final closure of the existing landfill. Monitored and documented the installation of the final cover soils according to the construction plans.  </w:t>
      </w:r>
    </w:p>
    <w:p w:rsidR="000C6512" w:rsidRPr="000C6512" w:rsidRDefault="008376CD" w:rsidP="008376CD">
      <w:pPr>
        <w:rPr>
          <w:noProof/>
        </w:rPr>
      </w:pPr>
      <w:r w:rsidRPr="008376CD">
        <w:rPr>
          <w:b/>
          <w:noProof/>
        </w:rPr>
        <w:t xml:space="preserve">Opelika, Alabama, </w:t>
      </w:r>
      <w:r w:rsidR="000C6512" w:rsidRPr="008376CD">
        <w:rPr>
          <w:b/>
          <w:noProof/>
        </w:rPr>
        <w:t>Salem Waste Disposal Center North Perimeter Ditch Design</w:t>
      </w:r>
      <w:r w:rsidRPr="008376CD">
        <w:rPr>
          <w:b/>
          <w:noProof/>
        </w:rPr>
        <w:t>.</w:t>
      </w:r>
      <w:r>
        <w:rPr>
          <w:noProof/>
        </w:rPr>
        <w:t xml:space="preserve"> </w:t>
      </w:r>
      <w:r w:rsidR="000C6512" w:rsidRPr="000C6512">
        <w:rPr>
          <w:noProof/>
        </w:rPr>
        <w:t>Construction technician for redesign of the perimeter ditch along the north and northwest sides of the landfill to move surface water management features outside the limits of waste.</w:t>
      </w:r>
    </w:p>
    <w:p w:rsidR="000C6512" w:rsidRPr="000C6512" w:rsidRDefault="008376CD" w:rsidP="008376CD">
      <w:pPr>
        <w:rPr>
          <w:noProof/>
        </w:rPr>
      </w:pPr>
      <w:r w:rsidRPr="008376CD">
        <w:rPr>
          <w:b/>
          <w:noProof/>
        </w:rPr>
        <w:t xml:space="preserve">Opelika, Alabama, </w:t>
      </w:r>
      <w:r w:rsidR="000C6512" w:rsidRPr="008376CD">
        <w:rPr>
          <w:b/>
          <w:noProof/>
        </w:rPr>
        <w:t>Salem Waste Disposal</w:t>
      </w:r>
      <w:r w:rsidRPr="008376CD">
        <w:rPr>
          <w:b/>
          <w:noProof/>
        </w:rPr>
        <w:t>.</w:t>
      </w:r>
      <w:r>
        <w:rPr>
          <w:noProof/>
        </w:rPr>
        <w:t xml:space="preserve"> </w:t>
      </w:r>
      <w:r w:rsidR="000C6512" w:rsidRPr="000C6512">
        <w:rPr>
          <w:noProof/>
        </w:rPr>
        <w:t>Performed construction quality assurance on two 5-acre cells, which included installing the clay liner, a geosynthetic clay liner, a 60-mil HDPE liner and a two-foot sand protective layer.  Monitored the installation of an extension to the force main.  Monitored the construction of a new leachate holding tank.</w:t>
      </w:r>
    </w:p>
    <w:p w:rsidR="000C6512" w:rsidRPr="000C6512" w:rsidRDefault="008376CD" w:rsidP="008376CD">
      <w:pPr>
        <w:rPr>
          <w:noProof/>
        </w:rPr>
      </w:pPr>
      <w:r w:rsidRPr="008376CD">
        <w:rPr>
          <w:b/>
          <w:noProof/>
        </w:rPr>
        <w:t xml:space="preserve">Barnwell, South Carolina, </w:t>
      </w:r>
      <w:r w:rsidR="000C6512" w:rsidRPr="008376CD">
        <w:rPr>
          <w:b/>
          <w:noProof/>
        </w:rPr>
        <w:t>Chem-Nuclear Systems</w:t>
      </w:r>
      <w:r w:rsidRPr="008376CD">
        <w:rPr>
          <w:b/>
          <w:noProof/>
        </w:rPr>
        <w:t>.</w:t>
      </w:r>
      <w:r w:rsidR="000C6512" w:rsidRPr="000C6512">
        <w:rPr>
          <w:noProof/>
        </w:rPr>
        <w:t xml:space="preserve"> Performed CQA monitoring duties for the installation of a cap on several phases of construction at the DOE facility. Monitored and documented the installation of the clay liner, GCL, geomembrane, drainage sand, protective cover and filter media according to the CQA plan and construction specifications. </w:t>
      </w:r>
    </w:p>
    <w:p w:rsidR="000C6512" w:rsidRPr="000C6512" w:rsidRDefault="008376CD" w:rsidP="008376CD">
      <w:pPr>
        <w:rPr>
          <w:noProof/>
        </w:rPr>
      </w:pPr>
      <w:r w:rsidRPr="008376CD">
        <w:rPr>
          <w:b/>
          <w:noProof/>
        </w:rPr>
        <w:t xml:space="preserve">Bartow, Florida, </w:t>
      </w:r>
      <w:r w:rsidR="000C6512" w:rsidRPr="008376CD">
        <w:rPr>
          <w:b/>
          <w:noProof/>
        </w:rPr>
        <w:t>Cedar Trail Landfill CQA</w:t>
      </w:r>
      <w:r w:rsidRPr="008376CD">
        <w:rPr>
          <w:b/>
          <w:noProof/>
        </w:rPr>
        <w:t>.</w:t>
      </w:r>
      <w:r>
        <w:rPr>
          <w:noProof/>
        </w:rPr>
        <w:t xml:space="preserve"> </w:t>
      </w:r>
      <w:r w:rsidR="000C6512" w:rsidRPr="000C6512">
        <w:rPr>
          <w:noProof/>
        </w:rPr>
        <w:t xml:space="preserve">Performing construction quality assurance services for construction of an 8.5-acre Subtitle D cell at Cedar Trail Landfill. </w:t>
      </w:r>
    </w:p>
    <w:p w:rsidR="000C6512" w:rsidRPr="000C6512" w:rsidRDefault="008376CD" w:rsidP="008376CD">
      <w:pPr>
        <w:rPr>
          <w:noProof/>
        </w:rPr>
      </w:pPr>
      <w:r w:rsidRPr="008376CD">
        <w:rPr>
          <w:b/>
          <w:noProof/>
        </w:rPr>
        <w:t xml:space="preserve">Campbellton, Florida, </w:t>
      </w:r>
      <w:r w:rsidR="000C6512" w:rsidRPr="008376CD">
        <w:rPr>
          <w:b/>
          <w:noProof/>
        </w:rPr>
        <w:t>Springhill Regional Landfill</w:t>
      </w:r>
      <w:r w:rsidRPr="008376CD">
        <w:rPr>
          <w:b/>
          <w:noProof/>
        </w:rPr>
        <w:t>.</w:t>
      </w:r>
      <w:r>
        <w:rPr>
          <w:noProof/>
        </w:rPr>
        <w:t xml:space="preserve"> </w:t>
      </w:r>
      <w:r w:rsidR="000C6512" w:rsidRPr="000C6512">
        <w:rPr>
          <w:noProof/>
        </w:rPr>
        <w:t xml:space="preserve">Performed CQA monitoring duties on the installation of three double-lined 15-acre cells according to the site’s CQA plan.  CQA duties included monitoring and testing of all layers of the liner system for the new cell. </w:t>
      </w:r>
    </w:p>
    <w:p w:rsidR="000C6512" w:rsidRPr="000C6512" w:rsidRDefault="008376CD" w:rsidP="008376CD">
      <w:pPr>
        <w:rPr>
          <w:noProof/>
        </w:rPr>
      </w:pPr>
      <w:r w:rsidRPr="008376CD">
        <w:rPr>
          <w:b/>
          <w:noProof/>
        </w:rPr>
        <w:t xml:space="preserve">Church Hill, Tennessee, </w:t>
      </w:r>
      <w:r w:rsidR="000C6512" w:rsidRPr="008376CD">
        <w:rPr>
          <w:b/>
          <w:noProof/>
        </w:rPr>
        <w:t>Carter Valley Landfill</w:t>
      </w:r>
      <w:r w:rsidRPr="008376CD">
        <w:rPr>
          <w:b/>
          <w:noProof/>
        </w:rPr>
        <w:t>.</w:t>
      </w:r>
      <w:r w:rsidR="000C6512" w:rsidRPr="000C6512">
        <w:rPr>
          <w:noProof/>
        </w:rPr>
        <w:t xml:space="preserve"> Performed CQA monitoring and documenting duties for the installation of a 9-acre cell. Monitored and documented the installation of the multiple liner layers for this facility according to the CQA plan and construction specifications.  Worked with the Contractor to archive proper installation and conditioning for the liner materials.  Assisted in </w:t>
      </w:r>
      <w:r>
        <w:rPr>
          <w:noProof/>
        </w:rPr>
        <w:t xml:space="preserve">the </w:t>
      </w:r>
      <w:r w:rsidR="000C6512" w:rsidRPr="000C6512">
        <w:rPr>
          <w:noProof/>
        </w:rPr>
        <w:t>preparation of the Construction Documentation Report.</w:t>
      </w:r>
    </w:p>
    <w:p w:rsidR="000C6512" w:rsidRPr="000C6512" w:rsidRDefault="008376CD" w:rsidP="008376CD">
      <w:pPr>
        <w:rPr>
          <w:noProof/>
        </w:rPr>
      </w:pPr>
      <w:r w:rsidRPr="008376CD">
        <w:rPr>
          <w:b/>
          <w:noProof/>
        </w:rPr>
        <w:lastRenderedPageBreak/>
        <w:t xml:space="preserve">Mobile, Alabama, </w:t>
      </w:r>
      <w:r w:rsidR="000C6512" w:rsidRPr="008376CD">
        <w:rPr>
          <w:b/>
          <w:noProof/>
        </w:rPr>
        <w:t>International Paper</w:t>
      </w:r>
      <w:r w:rsidRPr="008376CD">
        <w:rPr>
          <w:b/>
          <w:noProof/>
        </w:rPr>
        <w:t>.</w:t>
      </w:r>
      <w:r>
        <w:rPr>
          <w:noProof/>
        </w:rPr>
        <w:t xml:space="preserve"> </w:t>
      </w:r>
      <w:r w:rsidR="000C6512" w:rsidRPr="000C6512">
        <w:rPr>
          <w:noProof/>
        </w:rPr>
        <w:t xml:space="preserve">Performed CQA duties with installing the final cap at a closed facility. Some site grading was required to prepare a surface that would effectively remove storm water from the site. An 18-inch clay liner and a 6-inch layer of topsoil with vegetation was installed as part of the final cover. Concrete and gravel drainage ditches were installed during this construction.  </w:t>
      </w:r>
    </w:p>
    <w:p w:rsidR="000C6512" w:rsidRPr="000C6512" w:rsidRDefault="008376CD" w:rsidP="008376CD">
      <w:pPr>
        <w:rPr>
          <w:noProof/>
        </w:rPr>
      </w:pPr>
      <w:r w:rsidRPr="008376CD">
        <w:rPr>
          <w:b/>
          <w:noProof/>
        </w:rPr>
        <w:t xml:space="preserve">Madison, Georgia, </w:t>
      </w:r>
      <w:r w:rsidR="000C6512" w:rsidRPr="008376CD">
        <w:rPr>
          <w:b/>
          <w:noProof/>
        </w:rPr>
        <w:t>Madison Water Reservoir</w:t>
      </w:r>
      <w:r w:rsidRPr="008376CD">
        <w:rPr>
          <w:b/>
          <w:noProof/>
        </w:rPr>
        <w:t>.</w:t>
      </w:r>
      <w:r>
        <w:rPr>
          <w:noProof/>
        </w:rPr>
        <w:t xml:space="preserve"> </w:t>
      </w:r>
      <w:r w:rsidR="000C6512" w:rsidRPr="000C6512">
        <w:rPr>
          <w:noProof/>
        </w:rPr>
        <w:t>Observed construction of reservoir performing density test on placed fill. Observed intake and outlet pipe placement performed concrete testing on concrete placed for cradle for pipes placed (slump test, air test, temp, and cylinders for compression strength testing).</w:t>
      </w:r>
    </w:p>
    <w:p w:rsidR="000C6512" w:rsidRPr="000C6512" w:rsidRDefault="008376CD" w:rsidP="000C6512">
      <w:pPr>
        <w:rPr>
          <w:rFonts w:ascii="Century Gothic" w:hAnsi="Century Gothic"/>
          <w:caps/>
          <w:noProof/>
          <w:color w:val="000000" w:themeColor="text1"/>
          <w:sz w:val="28"/>
        </w:rPr>
      </w:pPr>
      <w:r w:rsidRPr="008376CD">
        <w:rPr>
          <w:b/>
          <w:noProof/>
        </w:rPr>
        <w:t xml:space="preserve">Rome, Georgia, </w:t>
      </w:r>
      <w:r w:rsidR="000C6512" w:rsidRPr="008376CD">
        <w:rPr>
          <w:b/>
          <w:noProof/>
        </w:rPr>
        <w:t>Rome County Landfill</w:t>
      </w:r>
      <w:r w:rsidRPr="008376CD">
        <w:rPr>
          <w:b/>
          <w:noProof/>
        </w:rPr>
        <w:t xml:space="preserve">. </w:t>
      </w:r>
      <w:r w:rsidR="000C6512" w:rsidRPr="000C6512">
        <w:rPr>
          <w:noProof/>
        </w:rPr>
        <w:t>Monitored the placement of HDPE liner system. Observed and documented all installation and all geosynthetic components.</w:t>
      </w:r>
    </w:p>
    <w:p w:rsidR="000C6512" w:rsidRPr="000C6512" w:rsidRDefault="008376CD" w:rsidP="000C6512">
      <w:pPr>
        <w:rPr>
          <w:rFonts w:ascii="Century Gothic" w:hAnsi="Century Gothic"/>
          <w:caps/>
          <w:noProof/>
          <w:color w:val="000000" w:themeColor="text1"/>
          <w:sz w:val="28"/>
        </w:rPr>
      </w:pPr>
      <w:r w:rsidRPr="008376CD">
        <w:rPr>
          <w:b/>
          <w:noProof/>
        </w:rPr>
        <w:t xml:space="preserve">Duluth, Georgia, </w:t>
      </w:r>
      <w:r w:rsidR="000C6512" w:rsidRPr="008376CD">
        <w:rPr>
          <w:b/>
          <w:noProof/>
        </w:rPr>
        <w:t>Kroger Building, Kroger Boulevard</w:t>
      </w:r>
      <w:r>
        <w:rPr>
          <w:noProof/>
        </w:rPr>
        <w:t xml:space="preserve">. </w:t>
      </w:r>
      <w:r w:rsidR="000C6512" w:rsidRPr="000C6512">
        <w:rPr>
          <w:noProof/>
        </w:rPr>
        <w:t>Observed fill placement, density testing on in place fill using the drive cylinder method for results. Observed the drilling and blasting of rock areas on jobsite.</w:t>
      </w:r>
    </w:p>
    <w:p w:rsidR="000C6512" w:rsidRPr="000C6512" w:rsidRDefault="008376CD" w:rsidP="008376CD">
      <w:pPr>
        <w:rPr>
          <w:noProof/>
        </w:rPr>
      </w:pPr>
      <w:r w:rsidRPr="008376CD">
        <w:rPr>
          <w:b/>
          <w:noProof/>
        </w:rPr>
        <w:t xml:space="preserve">Duluth, Georgia, </w:t>
      </w:r>
      <w:r w:rsidR="000C6512" w:rsidRPr="008376CD">
        <w:rPr>
          <w:b/>
          <w:noProof/>
        </w:rPr>
        <w:t>Satellite 700, Satellite Boulevard</w:t>
      </w:r>
      <w:r w:rsidRPr="008376CD">
        <w:rPr>
          <w:b/>
          <w:noProof/>
        </w:rPr>
        <w:t>.</w:t>
      </w:r>
      <w:r>
        <w:rPr>
          <w:noProof/>
        </w:rPr>
        <w:t xml:space="preserve"> </w:t>
      </w:r>
      <w:r w:rsidR="000C6512" w:rsidRPr="000C6512">
        <w:rPr>
          <w:noProof/>
        </w:rPr>
        <w:t>Observed fill placement of soil and also this job had a lot of rock for fill this all was observed with density testing when possible using drive cylinder and sand cone for density results.</w:t>
      </w:r>
    </w:p>
    <w:p w:rsidR="00B20CDD" w:rsidRPr="000C6512" w:rsidRDefault="00B20CDD" w:rsidP="000C6512"/>
    <w:sectPr w:rsidR="00B20CDD" w:rsidRPr="000C6512"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512" w:rsidRDefault="000C6512" w:rsidP="00233433">
      <w:r>
        <w:separator/>
      </w:r>
    </w:p>
    <w:p w:rsidR="000C6512" w:rsidRDefault="000C6512" w:rsidP="00233433"/>
  </w:endnote>
  <w:endnote w:type="continuationSeparator" w:id="0">
    <w:p w:rsidR="000C6512" w:rsidRDefault="000C6512" w:rsidP="00233433">
      <w:r>
        <w:continuationSeparator/>
      </w:r>
    </w:p>
    <w:p w:rsidR="000C6512" w:rsidRDefault="000C6512"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044555">
      <w:t>Smith</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512" w:rsidRDefault="000C6512" w:rsidP="00233433">
      <w:r>
        <w:separator/>
      </w:r>
    </w:p>
    <w:p w:rsidR="000C6512" w:rsidRDefault="000C6512" w:rsidP="00233433"/>
  </w:footnote>
  <w:footnote w:type="continuationSeparator" w:id="0">
    <w:p w:rsidR="000C6512" w:rsidRDefault="000C6512" w:rsidP="00233433">
      <w:r>
        <w:continuationSeparator/>
      </w:r>
    </w:p>
    <w:p w:rsidR="000C6512" w:rsidRDefault="000C6512"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28F8F2E"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0C6512"/>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4555"/>
    <w:rsid w:val="00046281"/>
    <w:rsid w:val="0004636F"/>
    <w:rsid w:val="000465CB"/>
    <w:rsid w:val="000469CB"/>
    <w:rsid w:val="0005084F"/>
    <w:rsid w:val="0005114C"/>
    <w:rsid w:val="00052120"/>
    <w:rsid w:val="00057375"/>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3628"/>
    <w:rsid w:val="000B47A1"/>
    <w:rsid w:val="000C0CEA"/>
    <w:rsid w:val="000C3E50"/>
    <w:rsid w:val="000C6334"/>
    <w:rsid w:val="000C6512"/>
    <w:rsid w:val="000C68B0"/>
    <w:rsid w:val="000C7F88"/>
    <w:rsid w:val="000D127F"/>
    <w:rsid w:val="000D57A9"/>
    <w:rsid w:val="000E3F0B"/>
    <w:rsid w:val="000E5013"/>
    <w:rsid w:val="000E5D87"/>
    <w:rsid w:val="000E73F3"/>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07FE"/>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4D97"/>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2687"/>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3B"/>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1FFC"/>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862AB"/>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09AC"/>
    <w:rsid w:val="00832EE6"/>
    <w:rsid w:val="008362BD"/>
    <w:rsid w:val="008365B3"/>
    <w:rsid w:val="008376CD"/>
    <w:rsid w:val="00837F3F"/>
    <w:rsid w:val="00840423"/>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5F75"/>
    <w:rsid w:val="008B777C"/>
    <w:rsid w:val="008C1B41"/>
    <w:rsid w:val="008C491A"/>
    <w:rsid w:val="008C4BB1"/>
    <w:rsid w:val="008C55F8"/>
    <w:rsid w:val="008C6F66"/>
    <w:rsid w:val="008C7ED6"/>
    <w:rsid w:val="008D1378"/>
    <w:rsid w:val="008D2961"/>
    <w:rsid w:val="008D3854"/>
    <w:rsid w:val="008D3967"/>
    <w:rsid w:val="008D39D9"/>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6E7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B7A15"/>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07394"/>
    <w:rsid w:val="00B10C93"/>
    <w:rsid w:val="00B12927"/>
    <w:rsid w:val="00B14714"/>
    <w:rsid w:val="00B16BC4"/>
    <w:rsid w:val="00B20CDD"/>
    <w:rsid w:val="00B23720"/>
    <w:rsid w:val="00B2489B"/>
    <w:rsid w:val="00B24B9C"/>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0C3"/>
    <w:rsid w:val="00BC0681"/>
    <w:rsid w:val="00BC2180"/>
    <w:rsid w:val="00BC2B3C"/>
    <w:rsid w:val="00BC38E1"/>
    <w:rsid w:val="00BC617A"/>
    <w:rsid w:val="00BC677A"/>
    <w:rsid w:val="00BC6AE5"/>
    <w:rsid w:val="00BC6CBE"/>
    <w:rsid w:val="00BC72AB"/>
    <w:rsid w:val="00BD1667"/>
    <w:rsid w:val="00BD2B2F"/>
    <w:rsid w:val="00BD2EC0"/>
    <w:rsid w:val="00BD4E55"/>
    <w:rsid w:val="00BD67F6"/>
    <w:rsid w:val="00BE0F02"/>
    <w:rsid w:val="00BE6CD5"/>
    <w:rsid w:val="00BF1C81"/>
    <w:rsid w:val="00BF3BF0"/>
    <w:rsid w:val="00BF59EF"/>
    <w:rsid w:val="00BF6796"/>
    <w:rsid w:val="00C000C1"/>
    <w:rsid w:val="00C03CBA"/>
    <w:rsid w:val="00C06E9D"/>
    <w:rsid w:val="00C07004"/>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0BD0"/>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06D7"/>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1456"/>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3920"/>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4:docId w14:val="52FCAB2F"/>
  <w15:docId w15:val="{E5C8C7DF-9980-426F-BEEA-305DF24D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694CEB-9DA9-4417-BE0B-E17CAE1D051E}">
  <ds:schemaRefs>
    <ds:schemaRef ds:uri="http://schemas.openxmlformats.org/officeDocument/2006/bibliography"/>
  </ds:schemaRefs>
</ds:datastoreItem>
</file>

<file path=customXml/itemProps2.xml><?xml version="1.0" encoding="utf-8"?>
<ds:datastoreItem xmlns:ds="http://schemas.openxmlformats.org/officeDocument/2006/customXml" ds:itemID="{4B3596B0-20A5-430F-90A2-B4723BD5E22D}"/>
</file>

<file path=customXml/itemProps3.xml><?xml version="1.0" encoding="utf-8"?>
<ds:datastoreItem xmlns:ds="http://schemas.openxmlformats.org/officeDocument/2006/customXml" ds:itemID="{80370464-4BCD-492E-B2B1-5259B3301B9B}"/>
</file>

<file path=customXml/itemProps4.xml><?xml version="1.0" encoding="utf-8"?>
<ds:datastoreItem xmlns:ds="http://schemas.openxmlformats.org/officeDocument/2006/customXml" ds:itemID="{F16780B9-491C-4913-84EA-644028416453}"/>
</file>

<file path=docProps/app.xml><?xml version="1.0" encoding="utf-8"?>
<Properties xmlns="http://schemas.openxmlformats.org/officeDocument/2006/extended-properties" xmlns:vt="http://schemas.openxmlformats.org/officeDocument/2006/docPropsVTypes">
  <Template>SCS_Resume_Template.dotx</Template>
  <TotalTime>1</TotalTime>
  <Pages>5</Pages>
  <Words>2166</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15074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2023-03-29T11:20:00Z</dcterms:created>
  <dcterms:modified xsi:type="dcterms:W3CDTF">2023-03-29T11:20:00Z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8f2ffa5d-44ca-481c-9f90-858cf82cf83e</vt:lpwstr>
  </property>
  <property fmtid="{D5CDD505-2E9C-101B-9397-08002B2CF9AE}" pid="3" name="ContentTypeId">
    <vt:lpwstr>0x01010049123141C7725848BF08037A7A7A178A</vt:lpwstr>
  </property>
</Properties>
</file>